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80CCA" w14:textId="09D048D2" w:rsidR="005C1684" w:rsidRDefault="008B3876">
      <w:pPr>
        <w:rPr>
          <w:noProof/>
          <w:color w:val="775F55" w:themeColor="text2"/>
          <w:sz w:val="32"/>
          <w:szCs w:val="40"/>
        </w:rPr>
      </w:pPr>
      <w:sdt>
        <w:sdtPr>
          <w:id w:val="-1410150343"/>
          <w:docPartObj>
            <w:docPartGallery w:val="Cover Pages"/>
            <w:docPartUnique/>
          </w:docPartObj>
        </w:sdtPr>
        <w:sdtEndPr>
          <w:rPr>
            <w:noProof/>
            <w:color w:val="775F55" w:themeColor="text2"/>
            <w:sz w:val="32"/>
            <w:szCs w:val="32"/>
          </w:rPr>
        </w:sdtEnd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1E826D92" wp14:editId="4FD230BB">
                    <wp:simplePos x="0" y="0"/>
                    <wp:positionH relativeFrom="margin">
                      <wp:posOffset>2824480</wp:posOffset>
                    </wp:positionH>
                    <wp:positionV relativeFrom="page">
                      <wp:posOffset>8503920</wp:posOffset>
                    </wp:positionV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B3E76" w14:textId="33211076" w:rsidR="005C1684" w:rsidRDefault="00E21FF2" w:rsidP="00E21FF2">
                                <w:pPr>
                                  <w:pStyle w:val="Subtitle"/>
                                  <w:ind w:left="1512" w:firstLine="648"/>
                                  <w:jc w:val="left"/>
                                </w:pPr>
                                <w:r>
                                  <w:t>-</w:t>
                                </w:r>
                                <w:r w:rsidR="008B3876"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9914508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Ishan GOEL</w:t>
                                    </w:r>
                                  </w:sdtContent>
                                </w:sdt>
                                <w:r>
                                  <w:t xml:space="preserve">  160001023</w:t>
                                </w:r>
                              </w:p>
                              <w:p w14:paraId="27E4FC5A" w14:textId="42DEDC9E" w:rsidR="00E21FF2" w:rsidRPr="00E21FF2" w:rsidRDefault="00E21FF2" w:rsidP="00E21FF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 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BITAN PAUL   160001016</w:t>
                                </w:r>
                              </w:p>
                              <w:p w14:paraId="4E81562B" w14:textId="7CD1E4B0" w:rsidR="005C1684" w:rsidRDefault="005C1684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826D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222.4pt;margin-top:669.6pt;width:453pt;height:57.6pt;z-index:251661312;visibility:visible;mso-wrap-style:square;mso-width-percent:47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" filled="f" stroked="f" strokeweight=".5pt">
                    <v:textbox inset="0,0,0,0">
                      <w:txbxContent>
                        <w:p w14:paraId="44CB3E76" w14:textId="33211076" w:rsidR="005C1684" w:rsidRDefault="00E21FF2" w:rsidP="00E21FF2">
                          <w:pPr>
                            <w:pStyle w:val="Subtitle"/>
                            <w:ind w:left="1512" w:firstLine="648"/>
                            <w:jc w:val="left"/>
                          </w:pPr>
                          <w:r>
                            <w:t>-</w:t>
                          </w:r>
                          <w:r w:rsidR="008B3876"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9914508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Ishan GOEL</w:t>
                              </w:r>
                            </w:sdtContent>
                          </w:sdt>
                          <w:r>
                            <w:t xml:space="preserve">  160001023</w:t>
                          </w:r>
                        </w:p>
                        <w:p w14:paraId="27E4FC5A" w14:textId="42DEDC9E" w:rsidR="00E21FF2" w:rsidRPr="00E21FF2" w:rsidRDefault="00E21FF2" w:rsidP="00E21FF2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BITAN PAUL   160001016</w:t>
                          </w:r>
                        </w:p>
                        <w:p w14:paraId="4E81562B" w14:textId="7CD1E4B0" w:rsidR="005C1684" w:rsidRDefault="005C1684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2A2CF6C4" wp14:editId="1EDF545F">
                    <wp:simplePos x="0" y="0"/>
                    <wp:positionH relativeFrom="margin">
                      <wp:posOffset>414655</wp:posOffset>
                    </wp:positionH>
                    <wp:positionV relativeFrom="page">
                      <wp:posOffset>2306955</wp:posOffset>
                    </wp:positionV>
                    <wp:extent cx="5522595" cy="5909310"/>
                    <wp:effectExtent l="0" t="0" r="1905" b="1524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909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63606" w14:textId="08217B10" w:rsidR="005C1684" w:rsidRDefault="00E21FF2">
                                <w:pPr>
                                  <w:pStyle w:val="Logo"/>
                                </w:pPr>
                                <w:r w:rsidRPr="00E21FF2">
                                  <w:drawing>
                                    <wp:inline distT="0" distB="0" distL="0" distR="0" wp14:anchorId="5862193A" wp14:editId="466EAA2D">
                                      <wp:extent cx="2200275" cy="2362200"/>
                                      <wp:effectExtent l="0" t="0" r="9525" b="0"/>
                                      <wp:docPr id="95" name="Picture 9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0275" cy="2362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92499872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733B68" w14:textId="463F0FFD" w:rsidR="005C1684" w:rsidRDefault="00105520">
                                    <w:pPr>
                                      <w:pStyle w:val="Title"/>
                                    </w:pPr>
                                    <w:r>
                                      <w:t>CS:254 ALGORITHM DESIGN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78176805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AB33D" w14:textId="746C62C2" w:rsidR="005C1684" w:rsidRDefault="00E21FF2">
                                    <w:pPr>
                                      <w:pStyle w:val="Subtitle"/>
                                    </w:pPr>
                                    <w:r>
                                      <w:t>STUDY AND COMPARISON OF VARIOUS HASHING ALGORTIHMS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2CF6C4" id="Text Box 37" o:spid="_x0000_s1027" type="#_x0000_t202" alt="Title and subtitle" style="position:absolute;left:0;text-align:left;margin-left:32.65pt;margin-top:181.65pt;width:434.85pt;height:46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" filled="f" stroked="f" strokeweight=".5pt">
                    <v:textbox inset="0,0,0,0">
                      <w:txbxContent>
                        <w:p w14:paraId="19A63606" w14:textId="08217B10" w:rsidR="005C1684" w:rsidRDefault="00E21FF2">
                          <w:pPr>
                            <w:pStyle w:val="Logo"/>
                          </w:pPr>
                          <w:r w:rsidRPr="00E21FF2">
                            <w:drawing>
                              <wp:inline distT="0" distB="0" distL="0" distR="0" wp14:anchorId="5862193A" wp14:editId="466EAA2D">
                                <wp:extent cx="2200275" cy="2362200"/>
                                <wp:effectExtent l="0" t="0" r="9525" b="0"/>
                                <wp:docPr id="95" name="Picture 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0275" cy="2362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92499872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8733B68" w14:textId="463F0FFD" w:rsidR="005C1684" w:rsidRDefault="00105520">
                              <w:pPr>
                                <w:pStyle w:val="Title"/>
                              </w:pPr>
                              <w:r>
                                <w:t>CS:254 ALGORITHM DESIGN PROJECT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78176805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BAB33D" w14:textId="746C62C2" w:rsidR="005C1684" w:rsidRDefault="00E21FF2">
                              <w:pPr>
                                <w:pStyle w:val="Subtitle"/>
                              </w:pPr>
                              <w:r>
                                <w:t>STUDY AND COMPARISON OF VARIOUS HASHING ALGORTIHMS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137938B1" wp14:editId="112299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336774" w14:textId="02F64C0E" w:rsidR="005C1684" w:rsidRDefault="00585A6F">
                                    <w:pPr>
                                      <w:pStyle w:val="Subtitle"/>
                                    </w:pPr>
                                    <w:r>
                                      <w:t>February 18,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7938B1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336774" w14:textId="02F64C0E" w:rsidR="005C1684" w:rsidRDefault="00585A6F">
                              <w:pPr>
                                <w:pStyle w:val="Subtitle"/>
                              </w:pPr>
                              <w:r>
                                <w:t>February 18,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ACAB33" wp14:editId="2130B53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03AD8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  <w:bookmarkStart w:id="0" w:name="_GoBack"/>
        </w:sdtContent>
      </w:sdt>
      <w:bookmarkEnd w:id="0"/>
    </w:p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70F717D" w14:textId="02F06630" w:rsidR="005C1684" w:rsidRDefault="00105520">
          <w:pPr>
            <w:pStyle w:val="Heading1"/>
          </w:pPr>
          <w:r>
            <w:t>CS:254 ALGORITHM DESIGN PROJECT</w:t>
          </w:r>
        </w:p>
      </w:sdtContent>
    </w:sdt>
    <w:p w14:paraId="76817331" w14:textId="45989239" w:rsidR="005C1684" w:rsidRPr="00267FF1" w:rsidRDefault="00267FF1">
      <w:pPr>
        <w:pStyle w:val="Heading2"/>
        <w:rPr>
          <w:sz w:val="36"/>
          <w:szCs w:val="36"/>
        </w:rPr>
      </w:pPr>
      <w:r w:rsidRPr="00267FF1">
        <w:rPr>
          <w:sz w:val="36"/>
          <w:szCs w:val="36"/>
        </w:rPr>
        <w:t xml:space="preserve">INTRODUCTION </w:t>
      </w:r>
    </w:p>
    <w:p w14:paraId="42C7D96C" w14:textId="4EFC8335" w:rsidR="00267FF1" w:rsidRPr="00E21FF2" w:rsidRDefault="00267FF1" w:rsidP="00267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Since bitcoin has become the current rage, people are gravitating towards cryptocurrency</w:t>
      </w:r>
      <w:r w:rsidRPr="00267FF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which involves trading of billions of dollars and hence, security is a major issue. So, to ensure security, </w:t>
      </w: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hash functions</w:t>
      </w:r>
      <w:r w:rsidRPr="00267FF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are extensively used</w:t>
      </w: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</w:p>
    <w:p w14:paraId="07ECE665" w14:textId="77777777" w:rsidR="00267FF1" w:rsidRPr="00E21FF2" w:rsidRDefault="00267FF1" w:rsidP="00267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So, it's evident from all these facts that cryptography, hashing in particular is gaining lots of ground and peaking people's interest, which makes it important for us to understand</w:t>
      </w:r>
      <w:r w:rsidRPr="00267FF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what hashing is in its true sense.</w:t>
      </w:r>
    </w:p>
    <w:p w14:paraId="264F6239" w14:textId="77777777" w:rsidR="00267FF1" w:rsidRPr="00E21FF2" w:rsidRDefault="00267FF1" w:rsidP="00267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267FF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This project</w:t>
      </w: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267FF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aims</w:t>
      </w: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at doing the exact thing in a systematic way by studying hashing</w:t>
      </w:r>
      <w:r w:rsidRPr="00267FF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algorithms.</w:t>
      </w:r>
    </w:p>
    <w:p w14:paraId="5F2D1423" w14:textId="59ACA32B" w:rsidR="005C1684" w:rsidRDefault="005C1684"/>
    <w:p w14:paraId="046B3605" w14:textId="5F829CE7" w:rsidR="005C1684" w:rsidRPr="00105520" w:rsidRDefault="0010552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PROJECT OUTLINE </w:t>
      </w:r>
    </w:p>
    <w:p w14:paraId="630AA160" w14:textId="0ACBAB27" w:rsidR="00267FF1" w:rsidRPr="00E21FF2" w:rsidRDefault="00267FF1" w:rsidP="00267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21FF2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The current objectives for our project are:</w:t>
      </w:r>
    </w:p>
    <w:p w14:paraId="29DDD66A" w14:textId="608DDACC" w:rsidR="00267FF1" w:rsidRPr="00E21FF2" w:rsidRDefault="00105520" w:rsidP="00105520">
      <w:pPr>
        <w:pStyle w:val="Heading3"/>
        <w:rPr>
          <w:sz w:val="28"/>
          <w:szCs w:val="28"/>
        </w:rPr>
      </w:pPr>
      <w:r w:rsidRPr="00105520">
        <w:rPr>
          <w:sz w:val="28"/>
          <w:szCs w:val="28"/>
        </w:rPr>
        <w:t>OBJECTIVE 1</w:t>
      </w:r>
    </w:p>
    <w:p w14:paraId="41448E27" w14:textId="77777777" w:rsidR="00105520" w:rsidRDefault="00267FF1" w:rsidP="001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To study and analyse the current hashing algorithms extensively.</w:t>
      </w:r>
    </w:p>
    <w:p w14:paraId="2913C46D" w14:textId="18CF9C90" w:rsidR="00267FF1" w:rsidRPr="00105520" w:rsidRDefault="00267FF1" w:rsidP="001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Analysis includes understanding the algorithm and its various aspects, advantages over previous algorithms</w:t>
      </w:r>
      <w:r w:rsid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, degree of security particular algorithm offers</w:t>
      </w:r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and any shortcomings due to which the algorithm was rendered obsolete for any outdated algorithms.</w:t>
      </w:r>
    </w:p>
    <w:p w14:paraId="766360BC" w14:textId="1BA453F5" w:rsidR="00267FF1" w:rsidRPr="00E21FF2" w:rsidRDefault="00105520" w:rsidP="00105520">
      <w:pPr>
        <w:pStyle w:val="Heading3"/>
        <w:rPr>
          <w:sz w:val="28"/>
          <w:szCs w:val="28"/>
        </w:rPr>
      </w:pPr>
      <w:r w:rsidRPr="00105520">
        <w:rPr>
          <w:sz w:val="28"/>
          <w:szCs w:val="28"/>
        </w:rPr>
        <w:t>OBJECTIVE 2</w:t>
      </w:r>
    </w:p>
    <w:p w14:paraId="08F06BE7" w14:textId="3157F02F" w:rsidR="00267FF1" w:rsidRPr="00105520" w:rsidRDefault="00267FF1" w:rsidP="001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To compare the various studied algorithms in detail to understand how secure each one is</w:t>
      </w:r>
      <w:r w:rsid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, how difficult it is </w:t>
      </w:r>
      <w:proofErr w:type="gramStart"/>
      <w:r w:rsid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to  one</w:t>
      </w:r>
      <w:proofErr w:type="gramEnd"/>
      <w:r w:rsid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of them</w:t>
      </w:r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. /* and understand how drawbacks are overcome for our next </w:t>
      </w:r>
      <w:proofErr w:type="gramStart"/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objective.*</w:t>
      </w:r>
      <w:proofErr w:type="gramEnd"/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/</w:t>
      </w:r>
    </w:p>
    <w:p w14:paraId="0A68253C" w14:textId="43DD3680" w:rsidR="00267FF1" w:rsidRPr="00E21FF2" w:rsidRDefault="00105520" w:rsidP="00105520">
      <w:pPr>
        <w:pStyle w:val="Heading3"/>
        <w:rPr>
          <w:sz w:val="28"/>
          <w:szCs w:val="28"/>
        </w:rPr>
      </w:pPr>
      <w:r w:rsidRPr="00105520">
        <w:rPr>
          <w:sz w:val="28"/>
          <w:szCs w:val="28"/>
        </w:rPr>
        <w:t>OBJECTIVE 3</w:t>
      </w:r>
    </w:p>
    <w:p w14:paraId="23D9675D" w14:textId="51333471" w:rsidR="00267FF1" w:rsidRPr="00105520" w:rsidRDefault="00267FF1" w:rsidP="001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right="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To synthesize a hashing algorithm using the knowledge acquired from the case study of all our algorithms which will be as close to the currently used algorithm as possible</w:t>
      </w:r>
      <w:r w:rsidR="00105520"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105520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after our understanding of what makes or breaks a hashing algorithm. </w:t>
      </w:r>
    </w:p>
    <w:sectPr w:rsidR="00267FF1" w:rsidRPr="0010552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FE25F" w14:textId="77777777" w:rsidR="008B3876" w:rsidRDefault="008B3876">
      <w:r>
        <w:separator/>
      </w:r>
    </w:p>
    <w:p w14:paraId="387C26FC" w14:textId="77777777" w:rsidR="008B3876" w:rsidRDefault="008B3876"/>
  </w:endnote>
  <w:endnote w:type="continuationSeparator" w:id="0">
    <w:p w14:paraId="5BCD4134" w14:textId="77777777" w:rsidR="008B3876" w:rsidRDefault="008B3876">
      <w:r>
        <w:continuationSeparator/>
      </w:r>
    </w:p>
    <w:p w14:paraId="6C4B5403" w14:textId="77777777" w:rsidR="008B3876" w:rsidRDefault="008B3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5C1684" w14:paraId="468D8D15" w14:textId="77777777">
      <w:sdt>
        <w:sdtPr>
          <w:alias w:val="Date"/>
          <w:tag w:val=""/>
          <w:id w:val="-600561709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18-02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43AFF6E7" w14:textId="7EB59494" w:rsidR="005C1684" w:rsidRDefault="00585A6F">
              <w:pPr>
                <w:pStyle w:val="Footer"/>
              </w:pPr>
              <w:r>
                <w:t>2/18/2018</w:t>
              </w: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509FD109" w14:textId="2D6B1BEE" w:rsidR="005C1684" w:rsidRDefault="00105520">
              <w:pPr>
                <w:pStyle w:val="Footer"/>
                <w:jc w:val="center"/>
              </w:pPr>
              <w:r>
                <w:t>CS</w:t>
              </w:r>
              <w:r w:rsidR="00E21FF2">
                <w:t>:254 ALGORITHM DESIGN PROJECT</w:t>
              </w:r>
            </w:p>
          </w:tc>
        </w:sdtContent>
      </w:sdt>
      <w:tc>
        <w:tcPr>
          <w:tcW w:w="750" w:type="pct"/>
        </w:tcPr>
        <w:p w14:paraId="1E232D4C" w14:textId="63E7C7F8" w:rsidR="005C1684" w:rsidRDefault="008B387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585A6F">
            <w:rPr>
              <w:noProof/>
            </w:rPr>
            <w:t>1</w:t>
          </w:r>
          <w:r>
            <w:fldChar w:fldCharType="end"/>
          </w:r>
        </w:p>
      </w:tc>
    </w:tr>
  </w:tbl>
  <w:p w14:paraId="3F6A3B9E" w14:textId="77777777" w:rsidR="005C1684" w:rsidRDefault="005C1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83D92" w14:textId="77777777" w:rsidR="008B3876" w:rsidRDefault="008B3876">
      <w:r>
        <w:separator/>
      </w:r>
    </w:p>
    <w:p w14:paraId="09BEDAF7" w14:textId="77777777" w:rsidR="008B3876" w:rsidRDefault="008B3876"/>
  </w:footnote>
  <w:footnote w:type="continuationSeparator" w:id="0">
    <w:p w14:paraId="12165C8C" w14:textId="77777777" w:rsidR="008B3876" w:rsidRDefault="008B3876">
      <w:r>
        <w:continuationSeparator/>
      </w:r>
    </w:p>
    <w:p w14:paraId="7EE92F03" w14:textId="77777777" w:rsidR="008B3876" w:rsidRDefault="008B38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318C"/>
    <w:multiLevelType w:val="hybridMultilevel"/>
    <w:tmpl w:val="F3B85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324A7"/>
    <w:multiLevelType w:val="hybridMultilevel"/>
    <w:tmpl w:val="BC443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F2"/>
    <w:rsid w:val="00105520"/>
    <w:rsid w:val="00267FF1"/>
    <w:rsid w:val="003A4676"/>
    <w:rsid w:val="00585A6F"/>
    <w:rsid w:val="005C1684"/>
    <w:rsid w:val="008B3876"/>
    <w:rsid w:val="00E2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8764DD"/>
  <w15:chartTrackingRefBased/>
  <w15:docId w15:val="{0CC19B3D-7179-4F3C-A0E8-C38FBBBF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FF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26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an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E2"/>
    <w:rsid w:val="001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A6A7345DC4D838C8F85C7D90AD5F1">
    <w:name w:val="EA8A6A7345DC4D838C8F85C7D90AD5F1"/>
  </w:style>
  <w:style w:type="paragraph" w:customStyle="1" w:styleId="4A70F3440F444C908D9C7F3C45B95AD6">
    <w:name w:val="4A70F3440F444C908D9C7F3C45B95AD6"/>
  </w:style>
  <w:style w:type="paragraph" w:customStyle="1" w:styleId="10237000499E41BCB0104A86EBDDC3E7">
    <w:name w:val="10237000499E41BCB0104A86EBDDC3E7"/>
  </w:style>
  <w:style w:type="paragraph" w:customStyle="1" w:styleId="ADE1D767D33E403FACBB25612369539F">
    <w:name w:val="ADE1D767D33E403FACBB25612369539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600448861F44419FAA27A28B6B5C5894">
    <w:name w:val="600448861F44419FAA27A28B6B5C5894"/>
  </w:style>
  <w:style w:type="paragraph" w:customStyle="1" w:styleId="2DBC808BF72C4A6FAECD1501272C4A85">
    <w:name w:val="2DBC808BF72C4A6FAECD1501272C4A85"/>
  </w:style>
  <w:style w:type="paragraph" w:customStyle="1" w:styleId="5B98098326ED4EF9918271A8172CB853">
    <w:name w:val="5B98098326ED4EF9918271A8172CB853"/>
  </w:style>
  <w:style w:type="paragraph" w:customStyle="1" w:styleId="B95C5E01683845BA86EDEE4030D2869E">
    <w:name w:val="B95C5E01683845BA86EDEE4030D2869E"/>
  </w:style>
  <w:style w:type="paragraph" w:customStyle="1" w:styleId="B9FF9901C7634FECB4D0D0B42315D64C">
    <w:name w:val="B9FF9901C7634FECB4D0D0B42315D64C"/>
  </w:style>
  <w:style w:type="paragraph" w:customStyle="1" w:styleId="7C88FE3066F649CB896AC147DAF709BB">
    <w:name w:val="7C88FE3066F649CB896AC147DAF709BB"/>
  </w:style>
  <w:style w:type="paragraph" w:customStyle="1" w:styleId="4DBFCC821D154C9CAA85C19D927FBC8D">
    <w:name w:val="4DBFCC821D154C9CAA85C19D927FBC8D"/>
  </w:style>
  <w:style w:type="paragraph" w:customStyle="1" w:styleId="959228DD2FEE4755A6FFA6A1226896A0">
    <w:name w:val="959228DD2FEE4755A6FFA6A1226896A0"/>
  </w:style>
  <w:style w:type="paragraph" w:customStyle="1" w:styleId="FBD00963B6134AFDA349147AAAF2486D">
    <w:name w:val="FBD00963B6134AFDA349147AAAF2486D"/>
  </w:style>
  <w:style w:type="paragraph" w:customStyle="1" w:styleId="91725A2AB06C46EC8DB9A4D16EE72132">
    <w:name w:val="91725A2AB06C46EC8DB9A4D16EE72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45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CS:254 ALGORITHM DESIGN PROJECT</dc:title>
  <dc:subject>STUDY AND COMPARISON OF VARIOUS HASHING ALGORTIHMS</dc:subject>
  <dc:creator>Ishan GOEL</dc:creator>
  <cp:keywords/>
  <cp:lastModifiedBy>Ishan</cp:lastModifiedBy>
  <cp:revision>1</cp:revision>
  <dcterms:created xsi:type="dcterms:W3CDTF">2018-02-18T04:28:00Z</dcterms:created>
  <dcterms:modified xsi:type="dcterms:W3CDTF">2018-02-18T05:13:00Z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